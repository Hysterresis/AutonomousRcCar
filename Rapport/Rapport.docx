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A1386" w14:textId="24A45A52" w:rsidR="00521D90" w:rsidRDefault="00E12797" w:rsidP="0028323F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4EB9E9" wp14:editId="4C74FD0A">
                <wp:simplePos x="0" y="0"/>
                <wp:positionH relativeFrom="page">
                  <wp:align>center</wp:align>
                </wp:positionH>
                <wp:positionV relativeFrom="paragraph">
                  <wp:posOffset>3993803</wp:posOffset>
                </wp:positionV>
                <wp:extent cx="2863850" cy="1104595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110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EB314" w14:textId="7E1ADBF5" w:rsidR="00B46D6F" w:rsidRPr="0028323F" w:rsidRDefault="00B46D6F" w:rsidP="00B46D6F">
                            <w:pPr>
                              <w:jc w:val="center"/>
                              <w:rPr>
                                <w:rFonts w:ascii="LM Roman 12" w:hAnsi="LM Roman 12"/>
                                <w:lang w:val="fr-CH"/>
                              </w:rPr>
                            </w:pPr>
                            <w:r w:rsidRPr="0028323F">
                              <w:rPr>
                                <w:rFonts w:ascii="LM Roman 12" w:hAnsi="LM Roman 12"/>
                                <w:lang w:val="fr-CH"/>
                              </w:rPr>
                              <w:t>Par</w:t>
                            </w:r>
                          </w:p>
                          <w:sdt>
                            <w:sdtPr>
                              <w:rPr>
                                <w:rFonts w:ascii="LM Roman 12" w:hAnsi="LM Roman 12"/>
                                <w:b/>
                                <w:bCs/>
                                <w:lang w:val="fr-CH"/>
                              </w:rPr>
                              <w:alias w:val="Auteur "/>
                              <w:tag w:val=""/>
                              <w:id w:val="-8266620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77541A2" w14:textId="72723E27" w:rsidR="00B46D6F" w:rsidRPr="0028323F" w:rsidRDefault="00B46D6F" w:rsidP="00B46D6F">
                                <w:pPr>
                                  <w:jc w:val="center"/>
                                  <w:rPr>
                                    <w:rFonts w:ascii="LM Roman 12" w:hAnsi="LM Roman 12"/>
                                    <w:lang w:val="fr-CH"/>
                                  </w:rPr>
                                </w:pPr>
                                <w:r w:rsidRPr="0028323F">
                                  <w:rPr>
                                    <w:rFonts w:ascii="LM Roman 12" w:hAnsi="LM Roman 12"/>
                                    <w:b/>
                                    <w:bCs/>
                                    <w:lang w:val="fr-CH"/>
                                  </w:rPr>
                                  <w:t>Maxime CHARRIÈRE</w:t>
                                </w:r>
                              </w:p>
                            </w:sdtContent>
                          </w:sdt>
                          <w:p w14:paraId="23C74173" w14:textId="1A55664C" w:rsidR="00B46D6F" w:rsidRPr="0028323F" w:rsidRDefault="00B46D6F" w:rsidP="00B46D6F">
                            <w:pPr>
                              <w:jc w:val="center"/>
                              <w:rPr>
                                <w:rFonts w:ascii="LM Roman 12" w:hAnsi="LM Roman 12"/>
                                <w:lang w:val="fr-CH"/>
                              </w:rPr>
                            </w:pPr>
                          </w:p>
                          <w:p w14:paraId="59422216" w14:textId="29F3EE38" w:rsidR="00B46D6F" w:rsidRPr="0028323F" w:rsidRDefault="00B46D6F" w:rsidP="00B46D6F">
                            <w:pPr>
                              <w:jc w:val="center"/>
                              <w:rPr>
                                <w:rFonts w:ascii="LM Roman 12" w:hAnsi="LM Roman 12"/>
                                <w:lang w:val="fr-CH"/>
                              </w:rPr>
                            </w:pPr>
                            <w:r w:rsidRPr="0028323F">
                              <w:rPr>
                                <w:rFonts w:ascii="LM Roman 12" w:hAnsi="LM Roman 12"/>
                                <w:lang w:val="fr-CH"/>
                              </w:rPr>
                              <w:t>Professeur responsable</w:t>
                            </w:r>
                          </w:p>
                          <w:p w14:paraId="0E06995D" w14:textId="090399BD" w:rsidR="00B46D6F" w:rsidRPr="0028323F" w:rsidRDefault="00E43767" w:rsidP="00B46D6F">
                            <w:pPr>
                              <w:jc w:val="center"/>
                              <w:rPr>
                                <w:rFonts w:ascii="LM Roman 12" w:hAnsi="LM Roman 12"/>
                                <w:lang w:val="fr-CH"/>
                              </w:rPr>
                            </w:pPr>
                            <w:sdt>
                              <w:sdtPr>
                                <w:rPr>
                                  <w:rFonts w:ascii="LM Roman 12" w:hAnsi="LM Roman 12"/>
                                  <w:b/>
                                  <w:bCs/>
                                  <w:lang w:val="fr-CH"/>
                                </w:rPr>
                                <w:alias w:val="Responsable"/>
                                <w:tag w:val=""/>
                                <w:id w:val="-1308465048"/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46D6F" w:rsidRPr="0028323F">
                                  <w:rPr>
                                    <w:rFonts w:ascii="LM Roman 12" w:hAnsi="LM Roman 12"/>
                                    <w:b/>
                                    <w:bCs/>
                                    <w:lang w:val="fr-CH"/>
                                  </w:rPr>
                                  <w:t>Pierre BRESSY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EB9E9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0;margin-top:314.45pt;width:225.5pt;height:87pt;z-index:25166182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" fillcolor="white [3201]" stroked="f" strokeweight=".5pt">
                <v:textbox>
                  <w:txbxContent>
                    <w:p w14:paraId="5F6EB314" w14:textId="7E1ADBF5" w:rsidR="00B46D6F" w:rsidRPr="0028323F" w:rsidRDefault="00B46D6F" w:rsidP="00B46D6F">
                      <w:pPr>
                        <w:jc w:val="center"/>
                        <w:rPr>
                          <w:rFonts w:ascii="LM Roman 12" w:hAnsi="LM Roman 12"/>
                          <w:lang w:val="fr-CH"/>
                        </w:rPr>
                      </w:pPr>
                      <w:r w:rsidRPr="0028323F">
                        <w:rPr>
                          <w:rFonts w:ascii="LM Roman 12" w:hAnsi="LM Roman 12"/>
                          <w:lang w:val="fr-CH"/>
                        </w:rPr>
                        <w:t>Par</w:t>
                      </w:r>
                    </w:p>
                    <w:sdt>
                      <w:sdtPr>
                        <w:rPr>
                          <w:rFonts w:ascii="LM Roman 12" w:hAnsi="LM Roman 12"/>
                          <w:b/>
                          <w:bCs/>
                          <w:lang w:val="fr-CH"/>
                        </w:rPr>
                        <w:alias w:val="Auteur "/>
                        <w:tag w:val=""/>
                        <w:id w:val="-82666203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677541A2" w14:textId="72723E27" w:rsidR="00B46D6F" w:rsidRPr="0028323F" w:rsidRDefault="00B46D6F" w:rsidP="00B46D6F">
                          <w:pPr>
                            <w:jc w:val="center"/>
                            <w:rPr>
                              <w:rFonts w:ascii="LM Roman 12" w:hAnsi="LM Roman 12"/>
                              <w:lang w:val="fr-CH"/>
                            </w:rPr>
                          </w:pPr>
                          <w:r w:rsidRPr="0028323F">
                            <w:rPr>
                              <w:rFonts w:ascii="LM Roman 12" w:hAnsi="LM Roman 12"/>
                              <w:b/>
                              <w:bCs/>
                              <w:lang w:val="fr-CH"/>
                            </w:rPr>
                            <w:t>Maxime CHARRIÈRE</w:t>
                          </w:r>
                        </w:p>
                      </w:sdtContent>
                    </w:sdt>
                    <w:p w14:paraId="23C74173" w14:textId="1A55664C" w:rsidR="00B46D6F" w:rsidRPr="0028323F" w:rsidRDefault="00B46D6F" w:rsidP="00B46D6F">
                      <w:pPr>
                        <w:jc w:val="center"/>
                        <w:rPr>
                          <w:rFonts w:ascii="LM Roman 12" w:hAnsi="LM Roman 12"/>
                          <w:lang w:val="fr-CH"/>
                        </w:rPr>
                      </w:pPr>
                    </w:p>
                    <w:p w14:paraId="59422216" w14:textId="29F3EE38" w:rsidR="00B46D6F" w:rsidRPr="0028323F" w:rsidRDefault="00B46D6F" w:rsidP="00B46D6F">
                      <w:pPr>
                        <w:jc w:val="center"/>
                        <w:rPr>
                          <w:rFonts w:ascii="LM Roman 12" w:hAnsi="LM Roman 12"/>
                          <w:lang w:val="fr-CH"/>
                        </w:rPr>
                      </w:pPr>
                      <w:r w:rsidRPr="0028323F">
                        <w:rPr>
                          <w:rFonts w:ascii="LM Roman 12" w:hAnsi="LM Roman 12"/>
                          <w:lang w:val="fr-CH"/>
                        </w:rPr>
                        <w:t>Professeur responsable</w:t>
                      </w:r>
                    </w:p>
                    <w:p w14:paraId="0E06995D" w14:textId="090399BD" w:rsidR="00B46D6F" w:rsidRPr="0028323F" w:rsidRDefault="00E43767" w:rsidP="00B46D6F">
                      <w:pPr>
                        <w:jc w:val="center"/>
                        <w:rPr>
                          <w:rFonts w:ascii="LM Roman 12" w:hAnsi="LM Roman 12"/>
                          <w:lang w:val="fr-CH"/>
                        </w:rPr>
                      </w:pPr>
                      <w:sdt>
                        <w:sdtPr>
                          <w:rPr>
                            <w:rFonts w:ascii="LM Roman 12" w:hAnsi="LM Roman 12"/>
                            <w:b/>
                            <w:bCs/>
                            <w:lang w:val="fr-CH"/>
                          </w:rPr>
                          <w:alias w:val="Responsable"/>
                          <w:tag w:val=""/>
                          <w:id w:val="-1308465048"/>
                          <w:dataBinding w:prefixMappings="xmlns:ns0='http://schemas.openxmlformats.org/officeDocument/2006/extended-properties' " w:xpath="/ns0:Properties[1]/ns0:Manager[1]" w:storeItemID="{6668398D-A668-4E3E-A5EB-62B293D839F1}"/>
                          <w:text/>
                        </w:sdtPr>
                        <w:sdtEndPr/>
                        <w:sdtContent>
                          <w:r w:rsidR="00B46D6F" w:rsidRPr="0028323F">
                            <w:rPr>
                              <w:rFonts w:ascii="LM Roman 12" w:hAnsi="LM Roman 12"/>
                              <w:b/>
                              <w:bCs/>
                              <w:lang w:val="fr-CH"/>
                            </w:rPr>
                            <w:t>Pierre BRESSY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  <w:r w:rsidR="0028323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A3CE9A" wp14:editId="1D44FA1D">
                <wp:simplePos x="0" y="0"/>
                <wp:positionH relativeFrom="page">
                  <wp:align>center</wp:align>
                </wp:positionH>
                <wp:positionV relativeFrom="paragraph">
                  <wp:posOffset>1875465</wp:posOffset>
                </wp:positionV>
                <wp:extent cx="6123449" cy="1304925"/>
                <wp:effectExtent l="0" t="0" r="0" b="952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449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97359" w14:textId="1E3E9E54" w:rsidR="003D7183" w:rsidRPr="0028323F" w:rsidRDefault="003D7183" w:rsidP="003D7183">
                            <w:pPr>
                              <w:pStyle w:val="TitleCover"/>
                              <w:pBdr>
                                <w:bottom w:val="single" w:sz="4" w:space="1" w:color="808080"/>
                              </w:pBdr>
                              <w:rPr>
                                <w:rFonts w:ascii="LM Roman 12" w:hAnsi="LM Roman 12"/>
                                <w:lang w:val="fr-CH"/>
                              </w:rPr>
                            </w:pPr>
                            <w:r w:rsidRPr="0028323F">
                              <w:rPr>
                                <w:rFonts w:ascii="LM Roman 12" w:hAnsi="LM Roman 12"/>
                                <w:lang w:val="fr-CH"/>
                              </w:rPr>
                              <w:t>Travail de Bachelor</w:t>
                            </w:r>
                          </w:p>
                          <w:p w14:paraId="2AF2E6D8" w14:textId="40A738FF" w:rsidR="000D5BAA" w:rsidRPr="0028323F" w:rsidRDefault="00E43767" w:rsidP="003D7183">
                            <w:pPr>
                              <w:pStyle w:val="SubtitleCover"/>
                              <w:pBdr>
                                <w:top w:val="none" w:sz="0" w:space="0" w:color="auto"/>
                              </w:pBdr>
                              <w:rPr>
                                <w:rFonts w:ascii="LM Roman 12" w:hAnsi="LM Roman 12"/>
                                <w:lang w:val="fr-CH"/>
                              </w:rPr>
                            </w:pPr>
                            <w:sdt>
                              <w:sdtPr>
                                <w:rPr>
                                  <w:rFonts w:ascii="LM Roman 12" w:hAnsi="LM Roman 12"/>
                                  <w:lang w:val="fr-CH"/>
                                </w:rPr>
                                <w:alias w:val="Titre "/>
                                <w:tag w:val=""/>
                                <w:id w:val="-79444415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21D90" w:rsidRPr="0028323F">
                                  <w:rPr>
                                    <w:rFonts w:ascii="LM Roman 12" w:hAnsi="LM Roman 12"/>
                                    <w:lang w:val="fr-CH"/>
                                  </w:rPr>
                                  <w:t>Voiture RC pilotée par IA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CE9A" id="Text Box 5" o:spid="_x0000_s1027" type="#_x0000_t202" style="position:absolute;margin-left:0;margin-top:147.65pt;width:482.15pt;height:102.75pt;z-index: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" filled="f" stroked="f">
                <v:textbox>
                  <w:txbxContent>
                    <w:p w14:paraId="5E297359" w14:textId="1E3E9E54" w:rsidR="003D7183" w:rsidRPr="0028323F" w:rsidRDefault="003D7183" w:rsidP="003D7183">
                      <w:pPr>
                        <w:pStyle w:val="TitleCover"/>
                        <w:pBdr>
                          <w:bottom w:val="single" w:sz="4" w:space="1" w:color="808080"/>
                        </w:pBdr>
                        <w:rPr>
                          <w:rFonts w:ascii="LM Roman 12" w:hAnsi="LM Roman 12"/>
                          <w:lang w:val="fr-CH"/>
                        </w:rPr>
                      </w:pPr>
                      <w:r w:rsidRPr="0028323F">
                        <w:rPr>
                          <w:rFonts w:ascii="LM Roman 12" w:hAnsi="LM Roman 12"/>
                          <w:lang w:val="fr-CH"/>
                        </w:rPr>
                        <w:t>Travail de Bachelor</w:t>
                      </w:r>
                    </w:p>
                    <w:p w14:paraId="2AF2E6D8" w14:textId="40A738FF" w:rsidR="000D5BAA" w:rsidRPr="0028323F" w:rsidRDefault="00E43767" w:rsidP="003D7183">
                      <w:pPr>
                        <w:pStyle w:val="SubtitleCover"/>
                        <w:pBdr>
                          <w:top w:val="none" w:sz="0" w:space="0" w:color="auto"/>
                        </w:pBdr>
                        <w:rPr>
                          <w:rFonts w:ascii="LM Roman 12" w:hAnsi="LM Roman 12"/>
                          <w:lang w:val="fr-CH"/>
                        </w:rPr>
                      </w:pPr>
                      <w:sdt>
                        <w:sdtPr>
                          <w:rPr>
                            <w:rFonts w:ascii="LM Roman 12" w:hAnsi="LM Roman 12"/>
                            <w:lang w:val="fr-CH"/>
                          </w:rPr>
                          <w:alias w:val="Titre "/>
                          <w:tag w:val=""/>
                          <w:id w:val="-79444415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21D90" w:rsidRPr="0028323F">
                            <w:rPr>
                              <w:rFonts w:ascii="LM Roman 12" w:hAnsi="LM Roman 12"/>
                              <w:lang w:val="fr-CH"/>
                            </w:rPr>
                            <w:t>Voiture RC pilotée par IA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  <w:r w:rsidR="00521D9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14493A2" wp14:editId="1583899C">
                <wp:simplePos x="0" y="0"/>
                <wp:positionH relativeFrom="margin">
                  <wp:align>center</wp:align>
                </wp:positionH>
                <wp:positionV relativeFrom="paragraph">
                  <wp:posOffset>5795970</wp:posOffset>
                </wp:positionV>
                <wp:extent cx="4575485" cy="923027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5485" cy="923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3B24AB" w14:textId="786D82F4" w:rsidR="00521D90" w:rsidRPr="0028323F" w:rsidRDefault="00521D90" w:rsidP="00521D90">
                            <w:pPr>
                              <w:tabs>
                                <w:tab w:val="left" w:pos="1418"/>
                                <w:tab w:val="left" w:pos="1843"/>
                              </w:tabs>
                              <w:rPr>
                                <w:rFonts w:ascii="LM Roman 12" w:hAnsi="LM Roman 12"/>
                                <w:lang w:val="fr-CH"/>
                              </w:rPr>
                            </w:pPr>
                            <w:r w:rsidRPr="0028323F">
                              <w:rPr>
                                <w:rFonts w:ascii="LM Roman 12" w:hAnsi="LM Roman 12"/>
                                <w:lang w:val="fr-CH"/>
                              </w:rPr>
                              <w:t>Département</w:t>
                            </w:r>
                            <w:r w:rsidRPr="0028323F">
                              <w:rPr>
                                <w:rFonts w:ascii="LM Roman 12" w:hAnsi="LM Roman 12"/>
                                <w:lang w:val="fr-CH"/>
                              </w:rPr>
                              <w:tab/>
                              <w:t>:</w:t>
                            </w:r>
                            <w:r w:rsidRPr="0028323F">
                              <w:rPr>
                                <w:rFonts w:ascii="LM Roman 12" w:hAnsi="LM Roman 12"/>
                                <w:lang w:val="fr-CH"/>
                              </w:rPr>
                              <w:tab/>
                              <w:t>Technologies industrielles (</w:t>
                            </w:r>
                            <w:r w:rsidR="00E12797">
                              <w:rPr>
                                <w:rFonts w:ascii="LM Roman 12" w:hAnsi="LM Roman 12"/>
                                <w:lang w:val="fr-CH"/>
                              </w:rPr>
                              <w:t>TIN</w:t>
                            </w:r>
                            <w:r w:rsidRPr="0028323F">
                              <w:rPr>
                                <w:rFonts w:ascii="LM Roman 12" w:hAnsi="LM Roman 12"/>
                                <w:lang w:val="fr-CH"/>
                              </w:rPr>
                              <w:t>)</w:t>
                            </w:r>
                          </w:p>
                          <w:p w14:paraId="74B62560" w14:textId="77777777" w:rsidR="00521D90" w:rsidRPr="0028323F" w:rsidRDefault="00521D90" w:rsidP="00521D90">
                            <w:pPr>
                              <w:tabs>
                                <w:tab w:val="left" w:pos="1418"/>
                                <w:tab w:val="left" w:pos="1843"/>
                              </w:tabs>
                              <w:rPr>
                                <w:rFonts w:ascii="LM Roman 12" w:hAnsi="LM Roman 12"/>
                                <w:lang w:val="fr-CH"/>
                              </w:rPr>
                            </w:pPr>
                            <w:r w:rsidRPr="0028323F">
                              <w:rPr>
                                <w:rFonts w:ascii="LM Roman 12" w:hAnsi="LM Roman 12"/>
                                <w:lang w:val="fr-CH"/>
                              </w:rPr>
                              <w:t>Filière</w:t>
                            </w:r>
                            <w:r w:rsidRPr="0028323F">
                              <w:rPr>
                                <w:rFonts w:ascii="LM Roman 12" w:hAnsi="LM Roman 12"/>
                                <w:lang w:val="fr-CH"/>
                              </w:rPr>
                              <w:tab/>
                              <w:t>:</w:t>
                            </w:r>
                            <w:r w:rsidRPr="0028323F">
                              <w:rPr>
                                <w:rFonts w:ascii="LM Roman 12" w:hAnsi="LM Roman 12"/>
                                <w:lang w:val="fr-CH"/>
                              </w:rPr>
                              <w:tab/>
                              <w:t>Génie électrique</w:t>
                            </w:r>
                          </w:p>
                          <w:p w14:paraId="1641C884" w14:textId="50388B1A" w:rsidR="00521D90" w:rsidRPr="0028323F" w:rsidRDefault="00521D90" w:rsidP="00521D90">
                            <w:pPr>
                              <w:tabs>
                                <w:tab w:val="left" w:pos="1418"/>
                                <w:tab w:val="left" w:pos="1843"/>
                              </w:tabs>
                              <w:rPr>
                                <w:rFonts w:ascii="LM Roman 12" w:hAnsi="LM Roman 12"/>
                                <w:lang w:val="fr-CH"/>
                              </w:rPr>
                            </w:pPr>
                            <w:r w:rsidRPr="0028323F">
                              <w:rPr>
                                <w:rFonts w:ascii="LM Roman 12" w:hAnsi="LM Roman 12"/>
                                <w:lang w:val="fr-CH"/>
                              </w:rPr>
                              <w:t>Orientation</w:t>
                            </w:r>
                            <w:r w:rsidRPr="0028323F">
                              <w:rPr>
                                <w:rFonts w:ascii="LM Roman 12" w:hAnsi="LM Roman 12"/>
                                <w:lang w:val="fr-CH"/>
                              </w:rPr>
                              <w:tab/>
                              <w:t>:</w:t>
                            </w:r>
                            <w:r w:rsidRPr="0028323F">
                              <w:rPr>
                                <w:rFonts w:ascii="LM Roman 12" w:hAnsi="LM Roman 12"/>
                                <w:lang w:val="fr-CH"/>
                              </w:rPr>
                              <w:tab/>
                              <w:t>Electronique et Automatisation industrielle (EAI)</w:t>
                            </w:r>
                          </w:p>
                          <w:p w14:paraId="243D3D89" w14:textId="610C4B4A" w:rsidR="00521D90" w:rsidRPr="0028323F" w:rsidRDefault="00521D90" w:rsidP="00521D90">
                            <w:pPr>
                              <w:tabs>
                                <w:tab w:val="left" w:pos="1418"/>
                                <w:tab w:val="left" w:pos="1843"/>
                              </w:tabs>
                              <w:rPr>
                                <w:rFonts w:ascii="LM Roman 12" w:hAnsi="LM Roman 12"/>
                                <w:lang w:val="fr-CH"/>
                              </w:rPr>
                            </w:pPr>
                            <w:r w:rsidRPr="0028323F">
                              <w:rPr>
                                <w:rFonts w:ascii="LM Roman 12" w:hAnsi="LM Roman 12"/>
                                <w:lang w:val="fr-CH"/>
                              </w:rPr>
                              <w:t>Année d’étude</w:t>
                            </w:r>
                            <w:r w:rsidRPr="0028323F">
                              <w:rPr>
                                <w:rFonts w:ascii="LM Roman 12" w:hAnsi="LM Roman 12"/>
                                <w:lang w:val="fr-CH"/>
                              </w:rPr>
                              <w:tab/>
                              <w:t>:</w:t>
                            </w:r>
                            <w:r w:rsidRPr="0028323F">
                              <w:rPr>
                                <w:rFonts w:ascii="LM Roman 12" w:hAnsi="LM Roman 12"/>
                                <w:lang w:val="fr-CH"/>
                              </w:rPr>
                              <w:tab/>
                              <w:t>2019-2020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493A2" id="Zone de texte 8" o:spid="_x0000_s1028" type="#_x0000_t202" style="position:absolute;margin-left:0;margin-top:456.4pt;width:360.25pt;height:72.7pt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" fillcolor="white [3201]" stroked="f" strokeweight=".5pt">
                <v:textbox>
                  <w:txbxContent>
                    <w:p w14:paraId="003B24AB" w14:textId="786D82F4" w:rsidR="00521D90" w:rsidRPr="0028323F" w:rsidRDefault="00521D90" w:rsidP="00521D90">
                      <w:pPr>
                        <w:tabs>
                          <w:tab w:val="left" w:pos="1418"/>
                          <w:tab w:val="left" w:pos="1843"/>
                        </w:tabs>
                        <w:rPr>
                          <w:rFonts w:ascii="LM Roman 12" w:hAnsi="LM Roman 12"/>
                          <w:lang w:val="fr-CH"/>
                        </w:rPr>
                      </w:pPr>
                      <w:r w:rsidRPr="0028323F">
                        <w:rPr>
                          <w:rFonts w:ascii="LM Roman 12" w:hAnsi="LM Roman 12"/>
                          <w:lang w:val="fr-CH"/>
                        </w:rPr>
                        <w:t>Département</w:t>
                      </w:r>
                      <w:r w:rsidRPr="0028323F">
                        <w:rPr>
                          <w:rFonts w:ascii="LM Roman 12" w:hAnsi="LM Roman 12"/>
                          <w:lang w:val="fr-CH"/>
                        </w:rPr>
                        <w:tab/>
                        <w:t>:</w:t>
                      </w:r>
                      <w:r w:rsidRPr="0028323F">
                        <w:rPr>
                          <w:rFonts w:ascii="LM Roman 12" w:hAnsi="LM Roman 12"/>
                          <w:lang w:val="fr-CH"/>
                        </w:rPr>
                        <w:tab/>
                        <w:t>Technologies industrielles (</w:t>
                      </w:r>
                      <w:r w:rsidR="00E12797">
                        <w:rPr>
                          <w:rFonts w:ascii="LM Roman 12" w:hAnsi="LM Roman 12"/>
                          <w:lang w:val="fr-CH"/>
                        </w:rPr>
                        <w:t>TIN</w:t>
                      </w:r>
                      <w:r w:rsidRPr="0028323F">
                        <w:rPr>
                          <w:rFonts w:ascii="LM Roman 12" w:hAnsi="LM Roman 12"/>
                          <w:lang w:val="fr-CH"/>
                        </w:rPr>
                        <w:t>)</w:t>
                      </w:r>
                    </w:p>
                    <w:p w14:paraId="74B62560" w14:textId="77777777" w:rsidR="00521D90" w:rsidRPr="0028323F" w:rsidRDefault="00521D90" w:rsidP="00521D90">
                      <w:pPr>
                        <w:tabs>
                          <w:tab w:val="left" w:pos="1418"/>
                          <w:tab w:val="left" w:pos="1843"/>
                        </w:tabs>
                        <w:rPr>
                          <w:rFonts w:ascii="LM Roman 12" w:hAnsi="LM Roman 12"/>
                          <w:lang w:val="fr-CH"/>
                        </w:rPr>
                      </w:pPr>
                      <w:r w:rsidRPr="0028323F">
                        <w:rPr>
                          <w:rFonts w:ascii="LM Roman 12" w:hAnsi="LM Roman 12"/>
                          <w:lang w:val="fr-CH"/>
                        </w:rPr>
                        <w:t>Filière</w:t>
                      </w:r>
                      <w:r w:rsidRPr="0028323F">
                        <w:rPr>
                          <w:rFonts w:ascii="LM Roman 12" w:hAnsi="LM Roman 12"/>
                          <w:lang w:val="fr-CH"/>
                        </w:rPr>
                        <w:tab/>
                        <w:t>:</w:t>
                      </w:r>
                      <w:r w:rsidRPr="0028323F">
                        <w:rPr>
                          <w:rFonts w:ascii="LM Roman 12" w:hAnsi="LM Roman 12"/>
                          <w:lang w:val="fr-CH"/>
                        </w:rPr>
                        <w:tab/>
                        <w:t>Génie électrique</w:t>
                      </w:r>
                    </w:p>
                    <w:p w14:paraId="1641C884" w14:textId="50388B1A" w:rsidR="00521D90" w:rsidRPr="0028323F" w:rsidRDefault="00521D90" w:rsidP="00521D90">
                      <w:pPr>
                        <w:tabs>
                          <w:tab w:val="left" w:pos="1418"/>
                          <w:tab w:val="left" w:pos="1843"/>
                        </w:tabs>
                        <w:rPr>
                          <w:rFonts w:ascii="LM Roman 12" w:hAnsi="LM Roman 12"/>
                          <w:lang w:val="fr-CH"/>
                        </w:rPr>
                      </w:pPr>
                      <w:r w:rsidRPr="0028323F">
                        <w:rPr>
                          <w:rFonts w:ascii="LM Roman 12" w:hAnsi="LM Roman 12"/>
                          <w:lang w:val="fr-CH"/>
                        </w:rPr>
                        <w:t>Orientation</w:t>
                      </w:r>
                      <w:r w:rsidRPr="0028323F">
                        <w:rPr>
                          <w:rFonts w:ascii="LM Roman 12" w:hAnsi="LM Roman 12"/>
                          <w:lang w:val="fr-CH"/>
                        </w:rPr>
                        <w:tab/>
                        <w:t>:</w:t>
                      </w:r>
                      <w:r w:rsidRPr="0028323F">
                        <w:rPr>
                          <w:rFonts w:ascii="LM Roman 12" w:hAnsi="LM Roman 12"/>
                          <w:lang w:val="fr-CH"/>
                        </w:rPr>
                        <w:tab/>
                        <w:t>Electronique et Automatisation industrielle (EAI)</w:t>
                      </w:r>
                    </w:p>
                    <w:p w14:paraId="243D3D89" w14:textId="610C4B4A" w:rsidR="00521D90" w:rsidRPr="0028323F" w:rsidRDefault="00521D90" w:rsidP="00521D90">
                      <w:pPr>
                        <w:tabs>
                          <w:tab w:val="left" w:pos="1418"/>
                          <w:tab w:val="left" w:pos="1843"/>
                        </w:tabs>
                        <w:rPr>
                          <w:rFonts w:ascii="LM Roman 12" w:hAnsi="LM Roman 12"/>
                          <w:lang w:val="fr-CH"/>
                        </w:rPr>
                      </w:pPr>
                      <w:r w:rsidRPr="0028323F">
                        <w:rPr>
                          <w:rFonts w:ascii="LM Roman 12" w:hAnsi="LM Roman 12"/>
                          <w:lang w:val="fr-CH"/>
                        </w:rPr>
                        <w:t>Année d’étude</w:t>
                      </w:r>
                      <w:r w:rsidRPr="0028323F">
                        <w:rPr>
                          <w:rFonts w:ascii="LM Roman 12" w:hAnsi="LM Roman 12"/>
                          <w:lang w:val="fr-CH"/>
                        </w:rPr>
                        <w:tab/>
                        <w:t>:</w:t>
                      </w:r>
                      <w:r w:rsidRPr="0028323F">
                        <w:rPr>
                          <w:rFonts w:ascii="LM Roman 12" w:hAnsi="LM Roman 12"/>
                          <w:lang w:val="fr-CH"/>
                        </w:rPr>
                        <w:tab/>
                        <w:t>2019-2020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D6F" w:rsidRPr="00AD13D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CA901E" wp14:editId="63945A77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3838755" cy="456565"/>
                <wp:effectExtent l="0" t="0" r="952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75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CCF6C" w14:textId="38112B93" w:rsidR="009213D9" w:rsidRPr="0028323F" w:rsidRDefault="00E43767" w:rsidP="009213D9">
                            <w:pPr>
                              <w:pStyle w:val="CompanyName"/>
                              <w:rPr>
                                <w:rFonts w:ascii="LM Roman 12" w:hAnsi="LM Roman 12"/>
                                <w:sz w:val="18"/>
                                <w:szCs w:val="16"/>
                                <w:lang w:val="fr-CH"/>
                              </w:rPr>
                            </w:pPr>
                            <w:sdt>
                              <w:sdtPr>
                                <w:rPr>
                                  <w:rFonts w:ascii="LM Roman 12" w:hAnsi="LM Roman 12"/>
                                  <w:sz w:val="18"/>
                                  <w:szCs w:val="16"/>
                                  <w:lang w:val="fr-CH"/>
                                </w:rPr>
                                <w:alias w:val="Adresse société"/>
                                <w:tag w:val=""/>
                                <w:id w:val="368952573"/>
                                <w:placeholder>
                                  <w:docPart w:val="EF64BF46849C409D9B3CAE1E8541E9BF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46D6F" w:rsidRPr="0028323F">
                                  <w:rPr>
                                    <w:rFonts w:ascii="LM Roman 12" w:hAnsi="LM Roman 12"/>
                                    <w:caps w:val="0"/>
                                    <w:sz w:val="18"/>
                                    <w:szCs w:val="16"/>
                                    <w:lang w:val="fr-CH"/>
                                  </w:rPr>
                                  <w:t>Yverdon-les-Bains</w:t>
                                </w:r>
                              </w:sdtContent>
                            </w:sdt>
                            <w:r w:rsidR="00B46D6F" w:rsidRPr="0028323F">
                              <w:rPr>
                                <w:rFonts w:ascii="LM Roman 12" w:hAnsi="LM Roman 12"/>
                                <w:sz w:val="18"/>
                                <w:szCs w:val="16"/>
                                <w:lang w:val="fr-CH"/>
                              </w:rPr>
                              <w:t xml:space="preserve">, </w:t>
                            </w:r>
                            <w:r w:rsidR="00521D90" w:rsidRPr="0028323F">
                              <w:rPr>
                                <w:rFonts w:ascii="LM Roman 12" w:hAnsi="LM Roman 12"/>
                                <w:caps w:val="0"/>
                                <w:sz w:val="18"/>
                                <w:szCs w:val="16"/>
                                <w:lang w:val="fr-CH"/>
                              </w:rPr>
                              <w:t>le</w:t>
                            </w:r>
                            <w:r w:rsidR="00B46D6F" w:rsidRPr="0028323F">
                              <w:rPr>
                                <w:rFonts w:ascii="LM Roman 12" w:hAnsi="LM Roman 12"/>
                                <w:sz w:val="18"/>
                                <w:szCs w:val="16"/>
                                <w:lang w:val="fr-CH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LM Roman 12" w:hAnsi="LM Roman 12"/>
                                  <w:sz w:val="18"/>
                                  <w:szCs w:val="16"/>
                                </w:rPr>
                                <w:alias w:val="Date de publication"/>
                                <w:tag w:val=""/>
                                <w:id w:val="1334652543"/>
                                <w:placeholder>
                                  <w:docPart w:val="B93948EBBAD14139A8E99D0608658C8D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0-07-24T00:00:00Z">
                                  <w:dateFormat w:val="dd.MM.yyyy"/>
                                  <w:lid w:val="fr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B46D6F" w:rsidRPr="0028323F">
                                  <w:rPr>
                                    <w:rFonts w:ascii="LM Roman 12" w:hAnsi="LM Roman 12"/>
                                    <w:sz w:val="18"/>
                                    <w:szCs w:val="16"/>
                                    <w:lang w:val="fr-CH"/>
                                  </w:rPr>
                                  <w:t>24.07.2020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A901E" id="Text Box 4" o:spid="_x0000_s1029" type="#_x0000_t202" style="position:absolute;margin-left:0;margin-top:0;width:302.25pt;height:35.95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" stroked="f">
                <v:textbox style="mso-fit-shape-to-text:t">
                  <w:txbxContent>
                    <w:p w14:paraId="30ECCF6C" w14:textId="38112B93" w:rsidR="009213D9" w:rsidRPr="0028323F" w:rsidRDefault="00E43767" w:rsidP="009213D9">
                      <w:pPr>
                        <w:pStyle w:val="CompanyName"/>
                        <w:rPr>
                          <w:rFonts w:ascii="LM Roman 12" w:hAnsi="LM Roman 12"/>
                          <w:sz w:val="18"/>
                          <w:szCs w:val="16"/>
                          <w:lang w:val="fr-CH"/>
                        </w:rPr>
                      </w:pPr>
                      <w:sdt>
                        <w:sdtPr>
                          <w:rPr>
                            <w:rFonts w:ascii="LM Roman 12" w:hAnsi="LM Roman 12"/>
                            <w:sz w:val="18"/>
                            <w:szCs w:val="16"/>
                            <w:lang w:val="fr-CH"/>
                          </w:rPr>
                          <w:alias w:val="Adresse société"/>
                          <w:tag w:val=""/>
                          <w:id w:val="368952573"/>
                          <w:placeholder>
                            <w:docPart w:val="EF64BF46849C409D9B3CAE1E8541E9BF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B46D6F" w:rsidRPr="0028323F">
                            <w:rPr>
                              <w:rFonts w:ascii="LM Roman 12" w:hAnsi="LM Roman 12"/>
                              <w:caps w:val="0"/>
                              <w:sz w:val="18"/>
                              <w:szCs w:val="16"/>
                              <w:lang w:val="fr-CH"/>
                            </w:rPr>
                            <w:t>Yverdon-les-Bains</w:t>
                          </w:r>
                        </w:sdtContent>
                      </w:sdt>
                      <w:r w:rsidR="00B46D6F" w:rsidRPr="0028323F">
                        <w:rPr>
                          <w:rFonts w:ascii="LM Roman 12" w:hAnsi="LM Roman 12"/>
                          <w:sz w:val="18"/>
                          <w:szCs w:val="16"/>
                          <w:lang w:val="fr-CH"/>
                        </w:rPr>
                        <w:t xml:space="preserve">, </w:t>
                      </w:r>
                      <w:r w:rsidR="00521D90" w:rsidRPr="0028323F">
                        <w:rPr>
                          <w:rFonts w:ascii="LM Roman 12" w:hAnsi="LM Roman 12"/>
                          <w:caps w:val="0"/>
                          <w:sz w:val="18"/>
                          <w:szCs w:val="16"/>
                          <w:lang w:val="fr-CH"/>
                        </w:rPr>
                        <w:t>le</w:t>
                      </w:r>
                      <w:r w:rsidR="00B46D6F" w:rsidRPr="0028323F">
                        <w:rPr>
                          <w:rFonts w:ascii="LM Roman 12" w:hAnsi="LM Roman 12"/>
                          <w:sz w:val="18"/>
                          <w:szCs w:val="16"/>
                          <w:lang w:val="fr-CH"/>
                        </w:rPr>
                        <w:t xml:space="preserve"> </w:t>
                      </w:r>
                      <w:sdt>
                        <w:sdtPr>
                          <w:rPr>
                            <w:rFonts w:ascii="LM Roman 12" w:hAnsi="LM Roman 12"/>
                            <w:sz w:val="18"/>
                            <w:szCs w:val="16"/>
                          </w:rPr>
                          <w:alias w:val="Date de publication"/>
                          <w:tag w:val=""/>
                          <w:id w:val="1334652543"/>
                          <w:placeholder>
                            <w:docPart w:val="B93948EBBAD14139A8E99D0608658C8D"/>
                          </w:placeholder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0-07-24T00:00:00Z">
                            <w:dateFormat w:val="dd.MM.yyyy"/>
                            <w:lid w:val="fr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B46D6F" w:rsidRPr="0028323F">
                            <w:rPr>
                              <w:rFonts w:ascii="LM Roman 12" w:hAnsi="LM Roman 12"/>
                              <w:sz w:val="18"/>
                              <w:szCs w:val="16"/>
                              <w:lang w:val="fr-CH"/>
                            </w:rPr>
                            <w:t>24.07.2020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46D6F">
        <w:rPr>
          <w:noProof/>
        </w:rPr>
        <w:drawing>
          <wp:anchor distT="0" distB="0" distL="114300" distR="114300" simplePos="0" relativeHeight="251660800" behindDoc="0" locked="0" layoutInCell="1" allowOverlap="1" wp14:anchorId="7ACCE82F" wp14:editId="6B74187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28000" cy="534866"/>
            <wp:effectExtent l="0" t="0" r="571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53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D6F">
        <w:rPr>
          <w:noProof/>
        </w:rPr>
        <w:drawing>
          <wp:anchor distT="0" distB="0" distL="114300" distR="114300" simplePos="0" relativeHeight="251659776" behindDoc="0" locked="0" layoutInCell="1" allowOverlap="1" wp14:anchorId="216C4B8A" wp14:editId="251D50A3">
            <wp:simplePos x="0" y="0"/>
            <wp:positionH relativeFrom="margin">
              <wp:align>right</wp:align>
            </wp:positionH>
            <wp:positionV relativeFrom="paragraph">
              <wp:posOffset>1689</wp:posOffset>
            </wp:positionV>
            <wp:extent cx="1368000" cy="731175"/>
            <wp:effectExtent l="0" t="0" r="381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7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40A" w:rsidRPr="00AD13DC">
        <w:br w:type="page"/>
      </w:r>
    </w:p>
    <w:p w14:paraId="4FDC342D" w14:textId="7A315BC1" w:rsidR="00D2451E" w:rsidRDefault="00521D90" w:rsidP="00AC3A78">
      <w:pPr>
        <w:pStyle w:val="Titre"/>
      </w:pPr>
      <w:r>
        <w:t>Résumé</w:t>
      </w:r>
    </w:p>
    <w:p w14:paraId="5299FAB7" w14:textId="78342534" w:rsidR="001E522E" w:rsidRDefault="001E522E">
      <w:r>
        <w:br w:type="page"/>
      </w:r>
    </w:p>
    <w:p w14:paraId="7AE351D4" w14:textId="77777777" w:rsidR="0028323F" w:rsidRPr="0028323F" w:rsidRDefault="0028323F" w:rsidP="00AC3A78">
      <w:pPr>
        <w:pStyle w:val="Titre"/>
      </w:pPr>
      <w:r>
        <w:lastRenderedPageBreak/>
        <w:t>Table des matières</w:t>
      </w:r>
    </w:p>
    <w:p w14:paraId="03646B0B" w14:textId="5A9D0648" w:rsidR="00557428" w:rsidRDefault="00557428">
      <w:pPr>
        <w:pStyle w:val="TM1"/>
        <w:tabs>
          <w:tab w:val="left" w:pos="440"/>
          <w:tab w:val="right" w:leader="dot" w:pos="92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CH" w:eastAsia="fr-CH"/>
        </w:rPr>
      </w:pPr>
      <w:r>
        <w:rPr>
          <w:b w:val="0"/>
          <w:bCs w:val="0"/>
          <w:caps w:val="0"/>
          <w:lang w:val="fr-CH"/>
        </w:rPr>
        <w:fldChar w:fldCharType="begin"/>
      </w:r>
      <w:r>
        <w:rPr>
          <w:b w:val="0"/>
          <w:bCs w:val="0"/>
          <w:caps w:val="0"/>
          <w:lang w:val="fr-CH"/>
        </w:rPr>
        <w:instrText xml:space="preserve"> TOC \o "1-3" \h \z \u </w:instrText>
      </w:r>
      <w:r>
        <w:rPr>
          <w:b w:val="0"/>
          <w:bCs w:val="0"/>
          <w:caps w:val="0"/>
          <w:lang w:val="fr-CH"/>
        </w:rPr>
        <w:fldChar w:fldCharType="separate"/>
      </w:r>
      <w:hyperlink w:anchor="_Toc45101382" w:history="1">
        <w:r w:rsidRPr="00167932">
          <w:rPr>
            <w:rStyle w:val="Lienhypertexte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CH" w:eastAsia="fr-CH"/>
          </w:rPr>
          <w:tab/>
        </w:r>
        <w:r w:rsidRPr="00167932">
          <w:rPr>
            <w:rStyle w:val="Lienhypertexte"/>
            <w:noProof/>
          </w:rPr>
          <w:t>introduction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6B2DE8" w14:textId="1ABC5E1B" w:rsidR="00557428" w:rsidRDefault="00557428">
      <w:pPr>
        <w:pStyle w:val="TM2"/>
        <w:tabs>
          <w:tab w:val="left" w:pos="880"/>
          <w:tab w:val="right" w:leader="dot" w:pos="9295"/>
        </w:tabs>
        <w:rPr>
          <w:rFonts w:eastAsiaTheme="minorEastAsia" w:cstheme="minorBidi"/>
          <w:smallCaps w:val="0"/>
          <w:noProof/>
          <w:sz w:val="22"/>
          <w:szCs w:val="22"/>
          <w:lang w:val="fr-CH" w:eastAsia="fr-CH"/>
        </w:rPr>
      </w:pPr>
      <w:hyperlink w:anchor="_Toc45101383" w:history="1">
        <w:r w:rsidRPr="00167932">
          <w:rPr>
            <w:rStyle w:val="Lienhypertexte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fr-CH" w:eastAsia="fr-CH"/>
          </w:rPr>
          <w:tab/>
        </w:r>
        <w:r w:rsidRPr="00167932">
          <w:rPr>
            <w:rStyle w:val="Lienhypertexte"/>
            <w:noProof/>
          </w:rPr>
          <w:t>Plan du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CABEC4" w14:textId="30CCFDDD" w:rsidR="0028323F" w:rsidRDefault="00557428" w:rsidP="0028323F">
      <w:pPr>
        <w:rPr>
          <w:lang w:val="fr-CH"/>
        </w:rPr>
      </w:pPr>
      <w:r>
        <w:rPr>
          <w:rFonts w:asciiTheme="minorHAnsi" w:hAnsiTheme="minorHAnsi" w:cstheme="minorHAnsi"/>
          <w:b/>
          <w:bCs/>
          <w:caps/>
          <w:sz w:val="20"/>
          <w:lang w:val="fr-CH"/>
        </w:rPr>
        <w:fldChar w:fldCharType="end"/>
      </w:r>
    </w:p>
    <w:p w14:paraId="0E0B226A" w14:textId="77777777" w:rsidR="0028323F" w:rsidRDefault="0028323F">
      <w:pPr>
        <w:rPr>
          <w:lang w:val="fr-CH"/>
        </w:rPr>
      </w:pPr>
      <w:r>
        <w:rPr>
          <w:lang w:val="fr-CH"/>
        </w:rPr>
        <w:br w:type="page"/>
      </w:r>
    </w:p>
    <w:p w14:paraId="6A2919A9" w14:textId="7A8384A3" w:rsidR="00AC3A78" w:rsidRPr="00AC3A78" w:rsidRDefault="00AC3A78" w:rsidP="00557428">
      <w:pPr>
        <w:pStyle w:val="Titre1"/>
      </w:pPr>
      <w:bookmarkStart w:id="0" w:name="_Toc45101382"/>
      <w:r>
        <w:lastRenderedPageBreak/>
        <w:t>introduction générale</w:t>
      </w:r>
      <w:bookmarkEnd w:id="0"/>
    </w:p>
    <w:p w14:paraId="761E2608" w14:textId="77777777" w:rsidR="00AC3A78" w:rsidRDefault="00AC3A78" w:rsidP="00557428">
      <w:pPr>
        <w:pStyle w:val="Titre2"/>
      </w:pPr>
      <w:bookmarkStart w:id="1" w:name="_Toc45101383"/>
      <w:r w:rsidRPr="00AC3A78">
        <w:t>Plan du document</w:t>
      </w:r>
      <w:bookmarkEnd w:id="1"/>
    </w:p>
    <w:p w14:paraId="457CD01C" w14:textId="77777777" w:rsidR="00557428" w:rsidRDefault="00557428">
      <w:pPr>
        <w:rPr>
          <w:rFonts w:ascii="LM Roman 12" w:hAnsi="LM Roman 12"/>
          <w:caps/>
          <w:spacing w:val="60"/>
          <w:kern w:val="20"/>
          <w:sz w:val="44"/>
        </w:rPr>
      </w:pPr>
      <w:r>
        <w:br w:type="page"/>
      </w:r>
    </w:p>
    <w:p w14:paraId="3775BE17" w14:textId="77777777" w:rsidR="00557428" w:rsidRDefault="00557428" w:rsidP="00557428">
      <w:pPr>
        <w:pStyle w:val="Titre1"/>
      </w:pPr>
      <w:r>
        <w:lastRenderedPageBreak/>
        <w:t>conception mécanique</w:t>
      </w:r>
    </w:p>
    <w:p w14:paraId="1BC82459" w14:textId="77777777" w:rsidR="00557428" w:rsidRDefault="00557428" w:rsidP="00557428">
      <w:pPr>
        <w:rPr>
          <w:rFonts w:ascii="LM Roman 12" w:hAnsi="LM Roman 12"/>
          <w:spacing w:val="60"/>
          <w:kern w:val="20"/>
          <w:sz w:val="44"/>
        </w:rPr>
      </w:pPr>
      <w:r>
        <w:br w:type="page"/>
      </w:r>
    </w:p>
    <w:p w14:paraId="6719906A" w14:textId="03A63EE9" w:rsidR="00557428" w:rsidRDefault="00557428" w:rsidP="00557428">
      <w:pPr>
        <w:pStyle w:val="Titre1"/>
      </w:pPr>
      <w:r>
        <w:lastRenderedPageBreak/>
        <w:t>Conception électronique</w:t>
      </w:r>
    </w:p>
    <w:p w14:paraId="55E26AD4" w14:textId="5C0280F1" w:rsidR="00557428" w:rsidRDefault="00557428" w:rsidP="00557428">
      <w:r>
        <w:br w:type="page"/>
      </w:r>
    </w:p>
    <w:p w14:paraId="09CAB453" w14:textId="6B0C6743" w:rsidR="0028323F" w:rsidRDefault="0028323F" w:rsidP="00557428">
      <w:pPr>
        <w:pStyle w:val="Titre1"/>
        <w:rPr>
          <w:lang w:val="fr-CH"/>
        </w:rPr>
      </w:pPr>
      <w:r>
        <w:rPr>
          <w:lang w:val="fr-CH"/>
        </w:rPr>
        <w:lastRenderedPageBreak/>
        <w:t>Remerciements</w:t>
      </w:r>
    </w:p>
    <w:p w14:paraId="7F5C2A50" w14:textId="77777777" w:rsidR="0028323F" w:rsidRDefault="0028323F">
      <w:pPr>
        <w:rPr>
          <w:rFonts w:ascii="LM Roman 12" w:hAnsi="LM Roman 12"/>
          <w:caps/>
          <w:spacing w:val="60"/>
          <w:kern w:val="20"/>
          <w:sz w:val="44"/>
          <w:lang w:val="fr-CH"/>
        </w:rPr>
      </w:pPr>
      <w:r>
        <w:rPr>
          <w:lang w:val="fr-CH"/>
        </w:rPr>
        <w:br w:type="page"/>
      </w:r>
    </w:p>
    <w:p w14:paraId="52A8635C" w14:textId="4A65E264" w:rsidR="0028323F" w:rsidRPr="0028323F" w:rsidRDefault="0028323F" w:rsidP="00557428">
      <w:pPr>
        <w:pStyle w:val="Titre1"/>
        <w:rPr>
          <w:lang w:val="fr-CH"/>
        </w:rPr>
      </w:pPr>
      <w:r w:rsidRPr="0028323F">
        <w:rPr>
          <w:lang w:val="fr-CH"/>
        </w:rPr>
        <w:lastRenderedPageBreak/>
        <w:t>non-plagiat</w:t>
      </w:r>
    </w:p>
    <w:sectPr w:rsidR="0028323F" w:rsidRPr="0028323F" w:rsidSect="001E522E">
      <w:headerReference w:type="even" r:id="rId11"/>
      <w:headerReference w:type="default" r:id="rId12"/>
      <w:type w:val="continuous"/>
      <w:pgSz w:w="11906" w:h="16838" w:code="9"/>
      <w:pgMar w:top="1521" w:right="1325" w:bottom="1440" w:left="1276" w:header="454" w:footer="96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9B243" w14:textId="77777777" w:rsidR="00233446" w:rsidRDefault="00233446">
      <w:r>
        <w:separator/>
      </w:r>
    </w:p>
  </w:endnote>
  <w:endnote w:type="continuationSeparator" w:id="0">
    <w:p w14:paraId="4B438E99" w14:textId="77777777" w:rsidR="00233446" w:rsidRDefault="00233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M Roman 12"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7ACB5" w14:textId="77777777" w:rsidR="00233446" w:rsidRDefault="00233446">
      <w:r>
        <w:separator/>
      </w:r>
    </w:p>
  </w:footnote>
  <w:footnote w:type="continuationSeparator" w:id="0">
    <w:p w14:paraId="15027E8D" w14:textId="77777777" w:rsidR="00233446" w:rsidRDefault="00233446">
      <w:r>
        <w:separator/>
      </w:r>
    </w:p>
  </w:footnote>
  <w:footnote w:type="continuationNotice" w:id="1">
    <w:p w14:paraId="562C1C72" w14:textId="77777777" w:rsidR="00233446" w:rsidRDefault="00233446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E1207" w14:textId="25E52833" w:rsidR="001B540A" w:rsidRPr="003D7183" w:rsidRDefault="00E43767" w:rsidP="00521D90">
    <w:pPr>
      <w:pBdr>
        <w:bottom w:val="single" w:sz="4" w:space="1" w:color="808080"/>
      </w:pBdr>
      <w:rPr>
        <w:lang w:val="fr-CH"/>
      </w:rPr>
    </w:pPr>
    <w:sdt>
      <w:sdtPr>
        <w:rPr>
          <w:lang w:val="fr-CH"/>
        </w:rPr>
        <w:alias w:val="Titre "/>
        <w:tag w:val=""/>
        <w:id w:val="-544595170"/>
        <w:placeholder>
          <w:docPart w:val="F2FDBC7E6B9B4E6A9F5A95C0EA497D5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1D90" w:rsidRPr="003D7183">
          <w:rPr>
            <w:lang w:val="fr-CH"/>
          </w:rPr>
          <w:t xml:space="preserve">Voiture </w:t>
        </w:r>
        <w:r w:rsidR="00521D90">
          <w:rPr>
            <w:lang w:val="fr-CH"/>
          </w:rPr>
          <w:t>RC</w:t>
        </w:r>
        <w:r w:rsidR="00521D90" w:rsidRPr="003D7183">
          <w:rPr>
            <w:lang w:val="fr-CH"/>
          </w:rPr>
          <w:t xml:space="preserve"> pilotée par </w:t>
        </w:r>
        <w:r w:rsidR="00521D90">
          <w:rPr>
            <w:lang w:val="fr-CH"/>
          </w:rPr>
          <w:t>IA</w:t>
        </w:r>
      </w:sdtContent>
    </w:sdt>
    <w:r w:rsidR="003D7183">
      <w:ptab w:relativeTo="margin" w:alignment="center" w:leader="none"/>
    </w:r>
    <w:r w:rsidR="003D7183">
      <w:ptab w:relativeTo="margin" w:alignment="right" w:leader="none"/>
    </w:r>
    <w:sdt>
      <w:sdtPr>
        <w:rPr>
          <w:lang w:val="fr-CH"/>
        </w:rPr>
        <w:alias w:val="Auteur "/>
        <w:tag w:val=""/>
        <w:id w:val="1844813591"/>
        <w:placeholder>
          <w:docPart w:val="D6FC04F65F56424FAED267C35B214A7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D7183" w:rsidRPr="003D7183">
          <w:rPr>
            <w:lang w:val="fr-CH"/>
          </w:rPr>
          <w:t xml:space="preserve">Maxime </w:t>
        </w:r>
        <w:r w:rsidR="003D7183">
          <w:rPr>
            <w:lang w:val="fr-CH"/>
          </w:rPr>
          <w:t>CHARRIÈRE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88763" w14:textId="77777777" w:rsidR="001E522E" w:rsidRPr="003D7183" w:rsidRDefault="00E43767" w:rsidP="00557428">
    <w:pPr>
      <w:rPr>
        <w:lang w:val="fr-CH"/>
      </w:rPr>
    </w:pPr>
    <w:sdt>
      <w:sdtPr>
        <w:rPr>
          <w:lang w:val="fr-CH"/>
        </w:rPr>
        <w:alias w:val="Titre "/>
        <w:tag w:val=""/>
        <w:id w:val="1094052103"/>
        <w:placeholder>
          <w:docPart w:val="9CBAC19652A447D1A15EE9554225D3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522E" w:rsidRPr="003D7183">
          <w:rPr>
            <w:lang w:val="fr-CH"/>
          </w:rPr>
          <w:t xml:space="preserve">Voiture </w:t>
        </w:r>
        <w:r w:rsidR="001E522E">
          <w:rPr>
            <w:lang w:val="fr-CH"/>
          </w:rPr>
          <w:t>RC</w:t>
        </w:r>
        <w:r w:rsidR="001E522E" w:rsidRPr="003D7183">
          <w:rPr>
            <w:lang w:val="fr-CH"/>
          </w:rPr>
          <w:t xml:space="preserve"> pilotée par </w:t>
        </w:r>
        <w:r w:rsidR="001E522E">
          <w:rPr>
            <w:lang w:val="fr-CH"/>
          </w:rPr>
          <w:t>IA</w:t>
        </w:r>
      </w:sdtContent>
    </w:sdt>
    <w:r w:rsidR="001E522E">
      <w:ptab w:relativeTo="margin" w:alignment="center" w:leader="none"/>
    </w:r>
    <w:r w:rsidR="001E522E">
      <w:ptab w:relativeTo="margin" w:alignment="right" w:leader="none"/>
    </w:r>
    <w:sdt>
      <w:sdtPr>
        <w:rPr>
          <w:lang w:val="fr-CH"/>
        </w:rPr>
        <w:alias w:val="Auteur "/>
        <w:tag w:val=""/>
        <w:id w:val="209472153"/>
        <w:placeholder>
          <w:docPart w:val="F3F2D8E8FF8A4E569291EDD7F1CBAE7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E522E" w:rsidRPr="003D7183">
          <w:rPr>
            <w:lang w:val="fr-CH"/>
          </w:rPr>
          <w:t xml:space="preserve">Maxime </w:t>
        </w:r>
        <w:r w:rsidR="001E522E">
          <w:rPr>
            <w:lang w:val="fr-CH"/>
          </w:rPr>
          <w:t>CHARRIÈRE</w:t>
        </w:r>
      </w:sdtContent>
    </w:sdt>
  </w:p>
  <w:p w14:paraId="7D1367D1" w14:textId="77777777" w:rsidR="001E522E" w:rsidRPr="001E522E" w:rsidRDefault="001E522E">
    <w:pPr>
      <w:pStyle w:val="En-tt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Listepuces"/>
      <w:lvlText w:val="*"/>
      <w:lvlJc w:val="left"/>
    </w:lvl>
  </w:abstractNum>
  <w:abstractNum w:abstractNumId="1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870515"/>
    <w:multiLevelType w:val="hybridMultilevel"/>
    <w:tmpl w:val="2A928BAC"/>
    <w:lvl w:ilvl="0" w:tplc="B0CC26F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70CC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6" w15:restartNumberingAfterBreak="0">
    <w:nsid w:val="6B6B2E4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54321"/>
    <w:multiLevelType w:val="multilevel"/>
    <w:tmpl w:val="4440CA7A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epuc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5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6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4097">
      <o:colormenu v:ext="edit" fillcolor="none" stroke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46"/>
    <w:rsid w:val="000D5BAA"/>
    <w:rsid w:val="001B540A"/>
    <w:rsid w:val="001E522E"/>
    <w:rsid w:val="00233446"/>
    <w:rsid w:val="0028323F"/>
    <w:rsid w:val="002E1DA3"/>
    <w:rsid w:val="003D7183"/>
    <w:rsid w:val="004D6BEC"/>
    <w:rsid w:val="00521D90"/>
    <w:rsid w:val="00557428"/>
    <w:rsid w:val="00697ACE"/>
    <w:rsid w:val="00716DD5"/>
    <w:rsid w:val="009213D9"/>
    <w:rsid w:val="00AC3A78"/>
    <w:rsid w:val="00AD13DC"/>
    <w:rsid w:val="00B46D6F"/>
    <w:rsid w:val="00B72078"/>
    <w:rsid w:val="00D2451E"/>
    <w:rsid w:val="00E12797"/>
    <w:rsid w:val="00E43767"/>
    <w:rsid w:val="00F36644"/>
    <w:rsid w:val="00F7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5346DD13"/>
  <w15:chartTrackingRefBased/>
  <w15:docId w15:val="{8CC2D02A-55F8-4F48-A37F-72D037E2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522E"/>
    <w:rPr>
      <w:rFonts w:ascii="Garamond" w:hAnsi="Garamond"/>
      <w:sz w:val="22"/>
      <w:lang w:val="en-US" w:eastAsia="en-US"/>
    </w:rPr>
  </w:style>
  <w:style w:type="paragraph" w:styleId="Titre1">
    <w:name w:val="heading 1"/>
    <w:basedOn w:val="Titre"/>
    <w:next w:val="Corpsdetexte"/>
    <w:qFormat/>
    <w:rsid w:val="00AC3A78"/>
    <w:pPr>
      <w:numPr>
        <w:numId w:val="9"/>
      </w:numPr>
      <w:outlineLvl w:val="0"/>
    </w:pPr>
  </w:style>
  <w:style w:type="paragraph" w:styleId="Titre2">
    <w:name w:val="heading 2"/>
    <w:basedOn w:val="Normal"/>
    <w:next w:val="Corpsdetexte"/>
    <w:qFormat/>
    <w:rsid w:val="00557428"/>
    <w:pPr>
      <w:keepNext/>
      <w:keepLines/>
      <w:numPr>
        <w:ilvl w:val="1"/>
        <w:numId w:val="9"/>
      </w:numPr>
      <w:spacing w:after="180" w:line="240" w:lineRule="atLeast"/>
      <w:outlineLvl w:val="1"/>
    </w:pPr>
    <w:rPr>
      <w:rFonts w:ascii="LM Roman 12" w:hAnsi="LM Roman 12"/>
      <w:b/>
      <w:spacing w:val="10"/>
      <w:kern w:val="20"/>
      <w:sz w:val="32"/>
    </w:rPr>
  </w:style>
  <w:style w:type="paragraph" w:styleId="Titre3">
    <w:name w:val="heading 3"/>
    <w:basedOn w:val="Normal"/>
    <w:next w:val="Corpsdetexte"/>
    <w:qFormat/>
    <w:rsid w:val="00AD13DC"/>
    <w:pPr>
      <w:keepNext/>
      <w:keepLines/>
      <w:numPr>
        <w:ilvl w:val="2"/>
        <w:numId w:val="9"/>
      </w:numPr>
      <w:spacing w:before="240" w:after="180" w:line="240" w:lineRule="atLeast"/>
      <w:outlineLvl w:val="2"/>
    </w:pPr>
    <w:rPr>
      <w:caps/>
      <w:kern w:val="20"/>
      <w:sz w:val="20"/>
    </w:rPr>
  </w:style>
  <w:style w:type="paragraph" w:styleId="Titre4">
    <w:name w:val="heading 4"/>
    <w:basedOn w:val="Normal"/>
    <w:next w:val="Corpsdetexte"/>
    <w:qFormat/>
    <w:rsid w:val="00AD13DC"/>
    <w:pPr>
      <w:keepNext/>
      <w:keepLines/>
      <w:numPr>
        <w:ilvl w:val="3"/>
        <w:numId w:val="9"/>
      </w:numPr>
      <w:spacing w:before="240" w:after="240" w:line="240" w:lineRule="atLeast"/>
      <w:outlineLvl w:val="3"/>
    </w:pPr>
    <w:rPr>
      <w:i/>
      <w:spacing w:val="5"/>
      <w:kern w:val="20"/>
      <w:sz w:val="24"/>
    </w:rPr>
  </w:style>
  <w:style w:type="paragraph" w:styleId="Titre5">
    <w:name w:val="heading 5"/>
    <w:basedOn w:val="Normal"/>
    <w:next w:val="Corpsdetexte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Titre6">
    <w:name w:val="heading 6"/>
    <w:basedOn w:val="Normal"/>
    <w:next w:val="Corpsdetexte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Titre7">
    <w:name w:val="heading 7"/>
    <w:basedOn w:val="Normal"/>
    <w:next w:val="Corpsdetexte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Titre8">
    <w:name w:val="heading 8"/>
    <w:basedOn w:val="Normal"/>
    <w:next w:val="Corpsdetexte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itre9">
    <w:name w:val="heading 9"/>
    <w:basedOn w:val="Normal"/>
    <w:next w:val="Corpsdetexte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after="240" w:line="240" w:lineRule="atLeast"/>
      <w:ind w:firstLine="360"/>
      <w:jc w:val="both"/>
    </w:pPr>
  </w:style>
  <w:style w:type="character" w:customStyle="1" w:styleId="CorpsdetexteCar">
    <w:name w:val="Corps de texte Car"/>
    <w:basedOn w:val="Policepardfaut"/>
    <w:link w:val="Corpsdetexte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sdetexte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Policepardfau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gende">
    <w:name w:val="caption"/>
    <w:basedOn w:val="Normal"/>
    <w:next w:val="Corpsdetexte"/>
    <w:qFormat/>
    <w:rsid w:val="00697ACE"/>
    <w:pPr>
      <w:spacing w:after="240"/>
      <w:contextualSpacing/>
      <w:jc w:val="center"/>
    </w:pPr>
    <w:rPr>
      <w:i/>
    </w:rPr>
  </w:style>
  <w:style w:type="character" w:styleId="Appeldenotedefin">
    <w:name w:val="endnote reference"/>
    <w:semiHidden/>
    <w:rPr>
      <w:vertAlign w:val="superscript"/>
    </w:rPr>
  </w:style>
  <w:style w:type="paragraph" w:styleId="Notedefin">
    <w:name w:val="endnote text"/>
    <w:basedOn w:val="Normal"/>
    <w:semiHidden/>
    <w:rsid w:val="00AD13DC"/>
  </w:style>
  <w:style w:type="character" w:styleId="Appelnotedebasdep">
    <w:name w:val="footnote reference"/>
    <w:semiHidden/>
    <w:rPr>
      <w:vertAlign w:val="superscript"/>
    </w:rPr>
  </w:style>
  <w:style w:type="paragraph" w:styleId="Notedebasdepage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Titreindex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epuc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edemacro">
    <w:name w:val="macro"/>
    <w:basedOn w:val="Corpsdetexte"/>
    <w:semiHidden/>
    <w:pPr>
      <w:spacing w:line="240" w:lineRule="auto"/>
      <w:jc w:val="left"/>
    </w:pPr>
    <w:rPr>
      <w:rFonts w:ascii="Courier New" w:hAnsi="Courier New"/>
    </w:rPr>
  </w:style>
  <w:style w:type="character" w:styleId="Numrodepage">
    <w:name w:val="page number"/>
    <w:rPr>
      <w:sz w:val="24"/>
    </w:rPr>
  </w:style>
  <w:style w:type="paragraph" w:customStyle="1" w:styleId="SubtitleCover">
    <w:name w:val="Subtitle Cover"/>
    <w:basedOn w:val="TitleCover"/>
    <w:next w:val="Corpsdetexte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desillustrations">
    <w:name w:val="table of figures"/>
    <w:basedOn w:val="Normal"/>
    <w:semiHidden/>
    <w:rsid w:val="00AD13DC"/>
  </w:style>
  <w:style w:type="paragraph" w:styleId="TM1">
    <w:name w:val="toc 1"/>
    <w:basedOn w:val="Normal"/>
    <w:uiPriority w:val="39"/>
    <w:rsid w:val="00AD13DC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TM2">
    <w:name w:val="toc 2"/>
    <w:basedOn w:val="Normal"/>
    <w:uiPriority w:val="39"/>
    <w:rsid w:val="00AD13DC"/>
    <w:pPr>
      <w:ind w:left="220"/>
    </w:pPr>
    <w:rPr>
      <w:rFonts w:asciiTheme="minorHAnsi" w:hAnsiTheme="minorHAnsi" w:cstheme="minorHAnsi"/>
      <w:smallCaps/>
      <w:sz w:val="20"/>
    </w:rPr>
  </w:style>
  <w:style w:type="paragraph" w:styleId="TM3">
    <w:name w:val="toc 3"/>
    <w:basedOn w:val="Normal"/>
    <w:semiHidden/>
    <w:rsid w:val="00AD13DC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TM4">
    <w:name w:val="toc 4"/>
    <w:basedOn w:val="Normal"/>
    <w:semiHidden/>
    <w:rsid w:val="00AD13DC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semiHidden/>
    <w:rsid w:val="00AD13DC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Sous-titre">
    <w:name w:val="Subtitle"/>
    <w:basedOn w:val="Titre"/>
    <w:next w:val="Corpsdetexte"/>
    <w:qFormat/>
    <w:pPr>
      <w:spacing w:after="420"/>
    </w:pPr>
    <w:rPr>
      <w:spacing w:val="20"/>
      <w:sz w:val="22"/>
    </w:rPr>
  </w:style>
  <w:style w:type="paragraph" w:styleId="Titre">
    <w:name w:val="Title"/>
    <w:basedOn w:val="Normal"/>
    <w:next w:val="Sous-titre"/>
    <w:link w:val="TitreCar"/>
    <w:qFormat/>
    <w:rsid w:val="00AC3A78"/>
    <w:pPr>
      <w:keepNext/>
      <w:keepLines/>
      <w:pBdr>
        <w:bottom w:val="single" w:sz="4" w:space="1" w:color="auto"/>
      </w:pBdr>
      <w:spacing w:before="140" w:after="600"/>
      <w:jc w:val="right"/>
    </w:pPr>
    <w:rPr>
      <w:rFonts w:ascii="LM Roman 12" w:hAnsi="LM Roman 12"/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Marquedecommentaire">
    <w:name w:val="annotation reference"/>
    <w:semiHidden/>
    <w:rPr>
      <w:sz w:val="16"/>
    </w:rPr>
  </w:style>
  <w:style w:type="paragraph" w:styleId="Commentaire">
    <w:name w:val="annotation text"/>
    <w:basedOn w:val="Normal"/>
    <w:semiHidden/>
    <w:rsid w:val="00AD13DC"/>
  </w:style>
  <w:style w:type="paragraph" w:customStyle="1" w:styleId="CompanyName">
    <w:name w:val="Company Name"/>
    <w:basedOn w:val="Corpsdetexte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desrfrencesjuridiques">
    <w:name w:val="table of authorities"/>
    <w:basedOn w:val="Normal"/>
    <w:semiHidden/>
    <w:pPr>
      <w:tabs>
        <w:tab w:val="right" w:leader="dot" w:pos="7560"/>
      </w:tabs>
    </w:pPr>
  </w:style>
  <w:style w:type="paragraph" w:styleId="TitreTR">
    <w:name w:val="toa heading"/>
    <w:basedOn w:val="Normal"/>
    <w:next w:val="Tabledesrfrencesjuridiqu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Policepardfau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character" w:styleId="Lienhypertexte">
    <w:name w:val="Hyperlink"/>
    <w:basedOn w:val="Policepardfaut"/>
    <w:uiPriority w:val="99"/>
    <w:rsid w:val="000D5BA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5BA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rsid w:val="00716DD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16DD5"/>
    <w:rPr>
      <w:rFonts w:ascii="Garamond" w:hAnsi="Garamond"/>
      <w:sz w:val="22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3D7183"/>
    <w:rPr>
      <w:color w:val="808080"/>
    </w:rPr>
  </w:style>
  <w:style w:type="paragraph" w:styleId="Pieddepage">
    <w:name w:val="footer"/>
    <w:basedOn w:val="Normal"/>
    <w:link w:val="PieddepageCar"/>
    <w:rsid w:val="00521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21D90"/>
    <w:rPr>
      <w:rFonts w:ascii="Garamond" w:hAnsi="Garamond"/>
      <w:sz w:val="22"/>
      <w:lang w:val="en-US"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8323F"/>
    <w:p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pacing w:val="0"/>
      <w:kern w:val="0"/>
      <w:sz w:val="32"/>
      <w:szCs w:val="32"/>
      <w:lang w:val="fr-CH" w:eastAsia="fr-CH"/>
    </w:rPr>
  </w:style>
  <w:style w:type="paragraph" w:styleId="TM6">
    <w:name w:val="toc 6"/>
    <w:basedOn w:val="Normal"/>
    <w:next w:val="Normal"/>
    <w:autoRedefine/>
    <w:rsid w:val="0028323F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rsid w:val="0028323F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rsid w:val="0028323F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rsid w:val="0028323F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TitreCar">
    <w:name w:val="Titre Car"/>
    <w:basedOn w:val="Policepardfaut"/>
    <w:link w:val="Titre"/>
    <w:rsid w:val="00AC3A78"/>
    <w:rPr>
      <w:rFonts w:ascii="LM Roman 12" w:hAnsi="LM Roman 12"/>
      <w:caps/>
      <w:spacing w:val="60"/>
      <w:kern w:val="20"/>
      <w:sz w:val="4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f01017817_win3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2FDBC7E6B9B4E6A9F5A95C0EA497D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D19DC0-FB31-4E4E-A1CB-98BF92E0B78C}"/>
      </w:docPartPr>
      <w:docPartBody>
        <w:p w:rsidR="001677BD" w:rsidRDefault="005663E0">
          <w:r w:rsidRPr="00BF5700">
            <w:rPr>
              <w:rStyle w:val="Textedelespacerserv"/>
            </w:rPr>
            <w:t>[Titre ]</w:t>
          </w:r>
        </w:p>
      </w:docPartBody>
    </w:docPart>
    <w:docPart>
      <w:docPartPr>
        <w:name w:val="D6FC04F65F56424FAED267C35B214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D4BBE5-4898-4350-B8FD-8683C6866DBA}"/>
      </w:docPartPr>
      <w:docPartBody>
        <w:p w:rsidR="001677BD" w:rsidRDefault="005663E0">
          <w:r w:rsidRPr="00BF5700">
            <w:rPr>
              <w:rStyle w:val="Textedelespacerserv"/>
            </w:rPr>
            <w:t>[Auteur ]</w:t>
          </w:r>
        </w:p>
      </w:docPartBody>
    </w:docPart>
    <w:docPart>
      <w:docPartPr>
        <w:name w:val="EF64BF46849C409D9B3CAE1E8541E9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D70206-2773-4DD0-8B7A-16B6B79D9829}"/>
      </w:docPartPr>
      <w:docPartBody>
        <w:p w:rsidR="001677BD" w:rsidRDefault="005663E0">
          <w:r w:rsidRPr="00BF5700">
            <w:rPr>
              <w:rStyle w:val="Textedelespacerserv"/>
            </w:rPr>
            <w:t>[Adresse société]</w:t>
          </w:r>
        </w:p>
      </w:docPartBody>
    </w:docPart>
    <w:docPart>
      <w:docPartPr>
        <w:name w:val="B93948EBBAD14139A8E99D0608658C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16EF6B-29E4-4B05-B33D-5306CDC6B19F}"/>
      </w:docPartPr>
      <w:docPartBody>
        <w:p w:rsidR="001677BD" w:rsidRDefault="005663E0">
          <w:r w:rsidRPr="00BF5700">
            <w:rPr>
              <w:rStyle w:val="Textedelespacerserv"/>
            </w:rPr>
            <w:t>[Date de publication]</w:t>
          </w:r>
        </w:p>
      </w:docPartBody>
    </w:docPart>
    <w:docPart>
      <w:docPartPr>
        <w:name w:val="9CBAC19652A447D1A15EE9554225D3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FBCD60-D7EC-443E-B2DB-C0D4D46CB96D}"/>
      </w:docPartPr>
      <w:docPartBody>
        <w:p w:rsidR="001677BD" w:rsidRDefault="005663E0" w:rsidP="005663E0">
          <w:pPr>
            <w:pStyle w:val="9CBAC19652A447D1A15EE9554225D346"/>
          </w:pPr>
          <w:r w:rsidRPr="00BF5700">
            <w:rPr>
              <w:rStyle w:val="Textedelespacerserv"/>
            </w:rPr>
            <w:t>[Titre ]</w:t>
          </w:r>
        </w:p>
      </w:docPartBody>
    </w:docPart>
    <w:docPart>
      <w:docPartPr>
        <w:name w:val="F3F2D8E8FF8A4E569291EDD7F1CBAE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C9DCC9-8CA6-4B1D-A69F-42D7FCB6D691}"/>
      </w:docPartPr>
      <w:docPartBody>
        <w:p w:rsidR="001677BD" w:rsidRDefault="005663E0" w:rsidP="005663E0">
          <w:pPr>
            <w:pStyle w:val="F3F2D8E8FF8A4E569291EDD7F1CBAE7B"/>
          </w:pPr>
          <w:r w:rsidRPr="00BF570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M Roman 12"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E0"/>
    <w:rsid w:val="001677BD"/>
    <w:rsid w:val="0056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E0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63E0"/>
    <w:rPr>
      <w:color w:val="808080"/>
    </w:rPr>
  </w:style>
  <w:style w:type="paragraph" w:customStyle="1" w:styleId="337D24CAC8384D0DAE17777E701EA623">
    <w:name w:val="337D24CAC8384D0DAE17777E701EA623"/>
    <w:rsid w:val="005663E0"/>
  </w:style>
  <w:style w:type="paragraph" w:customStyle="1" w:styleId="5FC49A4ED1D6486AB99973036BFFC2DA">
    <w:name w:val="5FC49A4ED1D6486AB99973036BFFC2DA"/>
    <w:rsid w:val="005663E0"/>
  </w:style>
  <w:style w:type="paragraph" w:customStyle="1" w:styleId="7B3E5DE91DB947F9A64F2C36EB953A31">
    <w:name w:val="7B3E5DE91DB947F9A64F2C36EB953A31"/>
    <w:rsid w:val="005663E0"/>
  </w:style>
  <w:style w:type="paragraph" w:customStyle="1" w:styleId="9CBAC19652A447D1A15EE9554225D346">
    <w:name w:val="9CBAC19652A447D1A15EE9554225D346"/>
    <w:rsid w:val="005663E0"/>
  </w:style>
  <w:style w:type="paragraph" w:customStyle="1" w:styleId="F3F2D8E8FF8A4E569291EDD7F1CBAE7B">
    <w:name w:val="F3F2D8E8FF8A4E569291EDD7F1CBAE7B"/>
    <w:rsid w:val="00566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2020-07-24T00:00:00</PublishDate>
  <Abstract/>
  <CompanyAddress>Yverdon-les-Bains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20D31C-4743-4907-A0F3-70A3F21B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tf01017817_win32.dot</Template>
  <TotalTime>294</TotalTime>
  <Pages>8</Pages>
  <Words>30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Voiture RC pilotée par IA</vt:lpstr>
      <vt:lpstr/>
    </vt:vector>
  </TitlesOfParts>
  <Manager>Pierre BRESSY</Manager>
  <Company>Microsoft Corporation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Voiture RC pilotée par IA</dc:title>
  <dc:subject/>
  <dc:creator>Maxime CHARRIÈRE</dc:creator>
  <cp:keywords/>
  <dc:description/>
  <cp:lastModifiedBy>Maxime Charriere</cp:lastModifiedBy>
  <cp:revision>4</cp:revision>
  <cp:lastPrinted>1899-12-31T23:00:00Z</cp:lastPrinted>
  <dcterms:created xsi:type="dcterms:W3CDTF">2020-07-08T08:09:00Z</dcterms:created>
  <dcterms:modified xsi:type="dcterms:W3CDTF">2020-07-08T15:57:00Z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